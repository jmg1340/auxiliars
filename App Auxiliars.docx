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18" w:rsidRDefault="00365718" w:rsidP="00365718">
      <w:pPr>
        <w:pStyle w:val="Ttulo"/>
      </w:pPr>
      <w:proofErr w:type="spellStart"/>
      <w:r>
        <w:t>Aplicació</w:t>
      </w:r>
      <w:proofErr w:type="spellEnd"/>
      <w:r>
        <w:t xml:space="preserve"> AUXILIARS</w:t>
      </w:r>
    </w:p>
    <w:p w:rsidR="00365718" w:rsidRDefault="00365718"/>
    <w:p w:rsidR="00365718" w:rsidRDefault="00365718"/>
    <w:p w:rsidR="00365718" w:rsidRDefault="00365718"/>
    <w:p w:rsidR="00365718" w:rsidRDefault="00365718">
      <w:r>
        <w:t>SO servidor: Linux (Ubuntu 12.04)</w:t>
      </w:r>
    </w:p>
    <w:p w:rsidR="00365718" w:rsidRDefault="00365718">
      <w:r>
        <w:t xml:space="preserve">Servidor web: </w:t>
      </w:r>
      <w:proofErr w:type="spellStart"/>
      <w:r>
        <w:t>Node</w:t>
      </w:r>
      <w:proofErr w:type="spellEnd"/>
      <w:r>
        <w:t xml:space="preserve"> (v4.0.0)</w:t>
      </w:r>
    </w:p>
    <w:p w:rsidR="00365718" w:rsidRDefault="00365718">
      <w:r>
        <w:t xml:space="preserve">BDD: </w:t>
      </w:r>
      <w:proofErr w:type="spellStart"/>
      <w:r>
        <w:t>mysql</w:t>
      </w:r>
      <w:proofErr w:type="spellEnd"/>
    </w:p>
    <w:p w:rsidR="00365718" w:rsidRDefault="00365718" w:rsidP="00365718">
      <w:pPr>
        <w:tabs>
          <w:tab w:val="left" w:pos="567"/>
          <w:tab w:val="left" w:pos="1418"/>
        </w:tabs>
      </w:pPr>
      <w:r>
        <w:tab/>
      </w:r>
      <w:proofErr w:type="spellStart"/>
      <w:r>
        <w:t>Usuari</w:t>
      </w:r>
      <w:proofErr w:type="spellEnd"/>
      <w:r>
        <w:t>:</w:t>
      </w:r>
      <w:r>
        <w:tab/>
      </w:r>
      <w:proofErr w:type="spellStart"/>
      <w:r>
        <w:t>aux</w:t>
      </w:r>
      <w:proofErr w:type="spellEnd"/>
    </w:p>
    <w:p w:rsidR="00365718" w:rsidRDefault="00365718" w:rsidP="00365718">
      <w:pPr>
        <w:tabs>
          <w:tab w:val="left" w:pos="567"/>
          <w:tab w:val="left" w:pos="1418"/>
        </w:tabs>
      </w:pPr>
      <w:r>
        <w:tab/>
      </w:r>
      <w:proofErr w:type="spellStart"/>
      <w:r>
        <w:t>Pwd</w:t>
      </w:r>
      <w:proofErr w:type="spellEnd"/>
      <w:r>
        <w:t xml:space="preserve">: </w:t>
      </w:r>
      <w:r>
        <w:tab/>
      </w:r>
      <w:proofErr w:type="spellStart"/>
      <w:r>
        <w:t>asepeyo</w:t>
      </w:r>
      <w:proofErr w:type="spellEnd"/>
    </w:p>
    <w:p w:rsidR="00365718" w:rsidRDefault="00365718">
      <w:r>
        <w:br w:type="page"/>
      </w:r>
    </w:p>
    <w:p w:rsidR="00175D5B" w:rsidRDefault="00175D5B" w:rsidP="00175D5B">
      <w:r>
        <w:lastRenderedPageBreak/>
        <w:t>PARTES AUXILIARS</w:t>
      </w:r>
    </w:p>
    <w:p w:rsidR="00175D5B" w:rsidRDefault="00175D5B" w:rsidP="00175D5B"/>
    <w:p w:rsidR="00B319CC" w:rsidRDefault="00B319CC" w:rsidP="00175D5B">
      <w:r>
        <w:t>Consta de:</w:t>
      </w:r>
    </w:p>
    <w:p w:rsidR="00175D5B" w:rsidRDefault="00B319CC" w:rsidP="00B319CC">
      <w:pPr>
        <w:pStyle w:val="Prrafodelista"/>
        <w:numPr>
          <w:ilvl w:val="0"/>
          <w:numId w:val="1"/>
        </w:numPr>
      </w:pPr>
      <w:r>
        <w:t xml:space="preserve">una zona per buscar data / </w:t>
      </w:r>
      <w:proofErr w:type="spellStart"/>
      <w:r>
        <w:t>servei</w:t>
      </w:r>
      <w:proofErr w:type="spellEnd"/>
      <w:r>
        <w:t xml:space="preserve"> / </w:t>
      </w:r>
      <w:proofErr w:type="spellStart"/>
      <w:r>
        <w:t>torn</w:t>
      </w:r>
      <w:proofErr w:type="spellEnd"/>
    </w:p>
    <w:p w:rsidR="00B319CC" w:rsidRDefault="00B319CC" w:rsidP="00B319CC">
      <w:pPr>
        <w:pStyle w:val="Prrafodelista"/>
        <w:numPr>
          <w:ilvl w:val="0"/>
          <w:numId w:val="1"/>
        </w:numPr>
      </w:pPr>
      <w:r>
        <w:t xml:space="preserve">una zona </w:t>
      </w:r>
      <w:proofErr w:type="spellStart"/>
      <w:r>
        <w:t>amb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búsqueda </w:t>
      </w:r>
      <w:proofErr w:type="spellStart"/>
      <w:r>
        <w:t>on</w:t>
      </w:r>
      <w:proofErr w:type="spellEnd"/>
      <w:r>
        <w:t xml:space="preserve"> </w:t>
      </w:r>
      <w:proofErr w:type="spellStart"/>
      <w:r>
        <w:t>s’anirà</w:t>
      </w:r>
      <w:proofErr w:type="spellEnd"/>
      <w:r>
        <w:t xml:space="preserve"> </w:t>
      </w:r>
      <w:proofErr w:type="spellStart"/>
      <w:r>
        <w:t>omplint</w:t>
      </w:r>
      <w:proofErr w:type="spellEnd"/>
      <w:r>
        <w:t xml:space="preserve"> camp “auxiliar” i registres (</w:t>
      </w:r>
      <w:proofErr w:type="spellStart"/>
      <w:r>
        <w:t>habitacio</w:t>
      </w:r>
      <w:proofErr w:type="spellEnd"/>
      <w:r>
        <w:t xml:space="preserve"> – parte</w:t>
      </w:r>
      <w:r w:rsidR="00861D55">
        <w:t xml:space="preserve">). Hi </w:t>
      </w:r>
      <w:proofErr w:type="spellStart"/>
      <w:r w:rsidR="00861D55">
        <w:t>haura</w:t>
      </w:r>
      <w:proofErr w:type="spellEnd"/>
      <w:r w:rsidR="00861D55">
        <w:t xml:space="preserve"> un </w:t>
      </w:r>
      <w:proofErr w:type="spellStart"/>
      <w:r w:rsidR="00861D55">
        <w:t>footer</w:t>
      </w:r>
      <w:proofErr w:type="spellEnd"/>
      <w:r w:rsidR="00861D55">
        <w:t xml:space="preserve"> </w:t>
      </w:r>
      <w:proofErr w:type="spellStart"/>
      <w:r w:rsidR="00861D55">
        <w:t>amb</w:t>
      </w:r>
      <w:proofErr w:type="spellEnd"/>
      <w:r w:rsidR="00861D55">
        <w:t xml:space="preserve"> boto</w:t>
      </w:r>
      <w:r>
        <w:t xml:space="preserve"> “guardar</w:t>
      </w:r>
    </w:p>
    <w:p w:rsidR="00861D55" w:rsidRDefault="00861D55" w:rsidP="00B319CC">
      <w:pPr>
        <w:rPr>
          <w:sz w:val="32"/>
        </w:rPr>
      </w:pPr>
    </w:p>
    <w:p w:rsidR="00B319CC" w:rsidRPr="00B319CC" w:rsidRDefault="00B319CC" w:rsidP="00B319CC">
      <w:pPr>
        <w:rPr>
          <w:sz w:val="32"/>
        </w:rPr>
      </w:pPr>
      <w:r w:rsidRPr="00B319CC">
        <w:rPr>
          <w:sz w:val="32"/>
        </w:rPr>
        <w:t xml:space="preserve">Zona buscar data / </w:t>
      </w:r>
      <w:proofErr w:type="spellStart"/>
      <w:r w:rsidRPr="00B319CC">
        <w:rPr>
          <w:sz w:val="32"/>
        </w:rPr>
        <w:t>servei</w:t>
      </w:r>
      <w:proofErr w:type="spellEnd"/>
      <w:r w:rsidRPr="00B319CC">
        <w:rPr>
          <w:sz w:val="32"/>
        </w:rPr>
        <w:t xml:space="preserve"> / </w:t>
      </w:r>
      <w:proofErr w:type="spellStart"/>
      <w:r w:rsidRPr="00B319CC">
        <w:rPr>
          <w:sz w:val="32"/>
        </w:rPr>
        <w:t>torn</w:t>
      </w:r>
      <w:proofErr w:type="spellEnd"/>
      <w:r w:rsidRPr="00B319CC">
        <w:rPr>
          <w:sz w:val="32"/>
        </w:rPr>
        <w:t>:</w:t>
      </w:r>
    </w:p>
    <w:p w:rsidR="00B319CC" w:rsidRDefault="00B319CC" w:rsidP="00B319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164DA" wp14:editId="690702B1">
                <wp:simplePos x="0" y="0"/>
                <wp:positionH relativeFrom="column">
                  <wp:posOffset>1270258</wp:posOffset>
                </wp:positionH>
                <wp:positionV relativeFrom="paragraph">
                  <wp:posOffset>156130</wp:posOffset>
                </wp:positionV>
                <wp:extent cx="495837" cy="238259"/>
                <wp:effectExtent l="76200" t="38100" r="57150" b="12382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37" cy="238259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9CC" w:rsidRPr="00B319CC" w:rsidRDefault="00B319CC" w:rsidP="00B319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26" style="position:absolute;margin-left:100pt;margin-top:12.3pt;width:39.0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319CC" w:rsidRPr="00B319CC" w:rsidRDefault="00B319CC" w:rsidP="00B319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buscar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19CC" w:rsidRDefault="00B319CC" w:rsidP="00B319CC">
      <w:proofErr w:type="spellStart"/>
      <w:r>
        <w:t>Comportament</w:t>
      </w:r>
      <w:proofErr w:type="spellEnd"/>
      <w:r>
        <w:t xml:space="preserve"> boto</w:t>
      </w:r>
      <w:r>
        <w:tab/>
      </w:r>
      <w:r>
        <w:tab/>
        <w:t>:</w:t>
      </w:r>
    </w:p>
    <w:p w:rsidR="00B319CC" w:rsidRDefault="00B319CC" w:rsidP="00B319CC"/>
    <w:p w:rsidR="00B319CC" w:rsidRDefault="00D7627A" w:rsidP="00B319C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DACEC" wp14:editId="571F929B">
                <wp:simplePos x="0" y="0"/>
                <wp:positionH relativeFrom="column">
                  <wp:posOffset>1346907</wp:posOffset>
                </wp:positionH>
                <wp:positionV relativeFrom="paragraph">
                  <wp:posOffset>9829</wp:posOffset>
                </wp:positionV>
                <wp:extent cx="509029" cy="270457"/>
                <wp:effectExtent l="0" t="0" r="24765" b="15875"/>
                <wp:wrapNone/>
                <wp:docPr id="293" name="293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29" cy="2704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27A" w:rsidRPr="00CA48F9" w:rsidRDefault="00D7627A" w:rsidP="00D7627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Inici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293 Terminador" o:spid="_x0000_s1027" type="#_x0000_t116" style="position:absolute;margin-left:106.05pt;margin-top:.75pt;width:40.1pt;height:21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" fillcolor="white [3201]" strokecolor="#f79646 [3209]" strokeweight="2pt">
                <v:textbox>
                  <w:txbxContent>
                    <w:p w:rsidR="00D7627A" w:rsidRPr="00CA48F9" w:rsidRDefault="00D7627A" w:rsidP="00D7627A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Inici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1AE7C" wp14:editId="0D0FB0CE">
                <wp:simplePos x="0" y="0"/>
                <wp:positionH relativeFrom="column">
                  <wp:posOffset>1399048</wp:posOffset>
                </wp:positionH>
                <wp:positionV relativeFrom="paragraph">
                  <wp:posOffset>3719392</wp:posOffset>
                </wp:positionV>
                <wp:extent cx="508635" cy="283335"/>
                <wp:effectExtent l="0" t="0" r="24765" b="21590"/>
                <wp:wrapNone/>
                <wp:docPr id="292" name="292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833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23" w:rsidRPr="00CA48F9" w:rsidRDefault="00D15023" w:rsidP="00CA48F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48F9">
                              <w:rPr>
                                <w:sz w:val="14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Terminador" o:spid="_x0000_s1028" type="#_x0000_t116" style="position:absolute;margin-left:110.15pt;margin-top:292.85pt;width:40.05pt;height:22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" fillcolor="white [3201]" strokecolor="#f79646 [3209]" strokeweight="2pt">
                <v:textbox>
                  <w:txbxContent>
                    <w:p w:rsidR="00D15023" w:rsidRPr="00CA48F9" w:rsidRDefault="00D15023" w:rsidP="00CA48F9">
                      <w:pPr>
                        <w:jc w:val="center"/>
                        <w:rPr>
                          <w:sz w:val="14"/>
                        </w:rPr>
                      </w:pPr>
                      <w:r w:rsidRPr="00CA48F9">
                        <w:rPr>
                          <w:sz w:val="14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C435C2" wp14:editId="134F2D18">
                <wp:simplePos x="0" y="0"/>
                <wp:positionH relativeFrom="column">
                  <wp:posOffset>4071414</wp:posOffset>
                </wp:positionH>
                <wp:positionV relativeFrom="paragraph">
                  <wp:posOffset>4286062</wp:posOffset>
                </wp:positionV>
                <wp:extent cx="508635" cy="270457"/>
                <wp:effectExtent l="0" t="0" r="24765" b="15875"/>
                <wp:wrapNone/>
                <wp:docPr id="291" name="291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704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23" w:rsidRPr="00CA48F9" w:rsidRDefault="00D15023" w:rsidP="00CA48F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48F9">
                              <w:rPr>
                                <w:sz w:val="14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Terminador" o:spid="_x0000_s1029" type="#_x0000_t116" style="position:absolute;margin-left:320.6pt;margin-top:337.5pt;width:40.05pt;height:21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" fillcolor="white [3201]" strokecolor="#f79646 [3209]" strokeweight="2pt">
                <v:textbox>
                  <w:txbxContent>
                    <w:p w:rsidR="00D15023" w:rsidRPr="00CA48F9" w:rsidRDefault="00D15023" w:rsidP="00CA48F9">
                      <w:pPr>
                        <w:jc w:val="center"/>
                        <w:rPr>
                          <w:sz w:val="14"/>
                        </w:rPr>
                      </w:pPr>
                      <w:r w:rsidRPr="00CA48F9">
                        <w:rPr>
                          <w:sz w:val="14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D15023" w:rsidRPr="00CA4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553C7B" wp14:editId="47FE08AF">
                <wp:simplePos x="0" y="0"/>
                <wp:positionH relativeFrom="column">
                  <wp:posOffset>490480</wp:posOffset>
                </wp:positionH>
                <wp:positionV relativeFrom="paragraph">
                  <wp:posOffset>2701066</wp:posOffset>
                </wp:positionV>
                <wp:extent cx="2324100" cy="862330"/>
                <wp:effectExtent l="0" t="0" r="19050" b="13970"/>
                <wp:wrapNone/>
                <wp:docPr id="290" name="29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623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23" w:rsidRPr="00CA48F9" w:rsidRDefault="00D15023" w:rsidP="00D1502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Localitzar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registre a taula “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serveis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>”</w:t>
                            </w:r>
                          </w:p>
                          <w:p w:rsidR="00D15023" w:rsidRPr="00CA48F9" w:rsidRDefault="00D15023" w:rsidP="00D1502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Omplir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camps</w:t>
                            </w:r>
                            <w:proofErr w:type="spellEnd"/>
                            <w:r w:rsidR="00D42337">
                              <w:rPr>
                                <w:sz w:val="1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infoData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infoServei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i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infoTorn</w:t>
                            </w:r>
                            <w:proofErr w:type="spellEnd"/>
                          </w:p>
                          <w:p w:rsidR="00D15023" w:rsidRPr="00CA48F9" w:rsidRDefault="00D15023" w:rsidP="00D1502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r w:rsidRPr="00CA48F9">
                              <w:rPr>
                                <w:sz w:val="16"/>
                              </w:rPr>
                              <w:t>Amagar zona buscar</w:t>
                            </w:r>
                          </w:p>
                          <w:p w:rsidR="00D15023" w:rsidRPr="00CA48F9" w:rsidRDefault="00D15023" w:rsidP="00D1502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r w:rsidRPr="00CA48F9">
                              <w:rPr>
                                <w:sz w:val="16"/>
                              </w:rPr>
                              <w:t xml:space="preserve">Mostrar zona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resultats</w:t>
                            </w:r>
                            <w:proofErr w:type="spellEnd"/>
                            <w:r w:rsidR="00B20D97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B20D97">
                              <w:rPr>
                                <w:sz w:val="16"/>
                              </w:rPr>
                              <w:t>amb</w:t>
                            </w:r>
                            <w:proofErr w:type="spellEnd"/>
                            <w:r w:rsidR="00B20D97">
                              <w:rPr>
                                <w:sz w:val="16"/>
                              </w:rPr>
                              <w:t xml:space="preserve"> taula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290 Proceso" o:spid="_x0000_s1030" type="#_x0000_t109" style="position:absolute;margin-left:38.6pt;margin-top:212.7pt;width:183pt;height:6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" fillcolor="white [3201]" strokecolor="#f79646 [3209]" strokeweight="2pt">
                <v:textbox>
                  <w:txbxContent>
                    <w:p w:rsidR="00D15023" w:rsidRPr="00CA48F9" w:rsidRDefault="00D15023" w:rsidP="00D1502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Localitzar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registre a taula “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serveis</w:t>
                      </w:r>
                      <w:proofErr w:type="spellEnd"/>
                      <w:r w:rsidRPr="00CA48F9">
                        <w:rPr>
                          <w:sz w:val="16"/>
                        </w:rPr>
                        <w:t>”</w:t>
                      </w:r>
                    </w:p>
                    <w:p w:rsidR="00D15023" w:rsidRPr="00CA48F9" w:rsidRDefault="00D15023" w:rsidP="00D1502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CA48F9">
                        <w:rPr>
                          <w:sz w:val="16"/>
                        </w:rPr>
                        <w:t>Omplir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camps</w:t>
                      </w:r>
                      <w:proofErr w:type="spellEnd"/>
                      <w:r w:rsidR="00D42337">
                        <w:rPr>
                          <w:sz w:val="16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Pr="00CA48F9">
                        <w:rPr>
                          <w:sz w:val="16"/>
                        </w:rPr>
                        <w:t>infoData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infoServei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i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infoTorn</w:t>
                      </w:r>
                      <w:proofErr w:type="spellEnd"/>
                    </w:p>
                    <w:p w:rsidR="00D15023" w:rsidRPr="00CA48F9" w:rsidRDefault="00D15023" w:rsidP="00D1502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r w:rsidRPr="00CA48F9">
                        <w:rPr>
                          <w:sz w:val="16"/>
                        </w:rPr>
                        <w:t>Amagar zona buscar</w:t>
                      </w:r>
                    </w:p>
                    <w:p w:rsidR="00D15023" w:rsidRPr="00CA48F9" w:rsidRDefault="00D15023" w:rsidP="00D1502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r w:rsidRPr="00CA48F9">
                        <w:rPr>
                          <w:sz w:val="16"/>
                        </w:rPr>
                        <w:t xml:space="preserve">Mostrar zona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resultats</w:t>
                      </w:r>
                      <w:proofErr w:type="spellEnd"/>
                      <w:r w:rsidR="00B20D97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="00B20D97">
                        <w:rPr>
                          <w:sz w:val="16"/>
                        </w:rPr>
                        <w:t>amb</w:t>
                      </w:r>
                      <w:proofErr w:type="spellEnd"/>
                      <w:r w:rsidR="00B20D97">
                        <w:rPr>
                          <w:sz w:val="16"/>
                        </w:rPr>
                        <w:t xml:space="preserve"> taula registres</w:t>
                      </w:r>
                    </w:p>
                  </w:txbxContent>
                </v:textbox>
              </v:shape>
            </w:pict>
          </mc:Fallback>
        </mc:AlternateContent>
      </w:r>
      <w:r w:rsidR="00D150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3BE0" wp14:editId="3D8ADD36">
                <wp:simplePos x="0" y="0"/>
                <wp:positionH relativeFrom="column">
                  <wp:posOffset>1532908</wp:posOffset>
                </wp:positionH>
                <wp:positionV relativeFrom="paragraph">
                  <wp:posOffset>2354249</wp:posOffset>
                </wp:positionV>
                <wp:extent cx="276860" cy="218440"/>
                <wp:effectExtent l="0" t="0" r="27940" b="10160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023" w:rsidRPr="00B319CC" w:rsidRDefault="00D150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9 Cuadro de texto" o:spid="_x0000_s1031" type="#_x0000_t202" style="position:absolute;margin-left:120.7pt;margin-top:185.35pt;width:21.8pt;height:17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" fillcolor="white [3201]" strokeweight=".5pt">
                <v:textbox>
                  <w:txbxContent>
                    <w:p w:rsidR="00D15023" w:rsidRPr="00B319CC" w:rsidRDefault="00D150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A48F9" w:rsidRPr="00CA4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E76FCF" wp14:editId="56B95B53">
                <wp:simplePos x="0" y="0"/>
                <wp:positionH relativeFrom="column">
                  <wp:posOffset>3163454</wp:posOffset>
                </wp:positionH>
                <wp:positionV relativeFrom="paragraph">
                  <wp:posOffset>3294389</wp:posOffset>
                </wp:positionV>
                <wp:extent cx="2324636" cy="862884"/>
                <wp:effectExtent l="0" t="0" r="19050" b="13970"/>
                <wp:wrapNone/>
                <wp:docPr id="288" name="28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636" cy="8628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CA48F9" w:rsidRDefault="00CA48F9" w:rsidP="00CA48F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r w:rsidRPr="00CA48F9">
                              <w:rPr>
                                <w:sz w:val="16"/>
                              </w:rPr>
                              <w:t>Insertar registre a taula “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serveis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>”</w:t>
                            </w:r>
                          </w:p>
                          <w:p w:rsidR="00CA48F9" w:rsidRPr="00CA48F9" w:rsidRDefault="00CA48F9" w:rsidP="00CA48F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Omplir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camps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IinfoData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infoServei</w:t>
                            </w:r>
                            <w:proofErr w:type="spellEnd"/>
                            <w:r w:rsidRPr="00CA48F9">
                              <w:rPr>
                                <w:sz w:val="16"/>
                              </w:rPr>
                              <w:t xml:space="preserve"> i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infoTorn</w:t>
                            </w:r>
                            <w:proofErr w:type="spellEnd"/>
                          </w:p>
                          <w:p w:rsidR="00CA48F9" w:rsidRPr="00CA48F9" w:rsidRDefault="00CA48F9" w:rsidP="00CA48F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r w:rsidRPr="00CA48F9">
                              <w:rPr>
                                <w:sz w:val="16"/>
                              </w:rPr>
                              <w:t>Amagar zona buscar</w:t>
                            </w:r>
                          </w:p>
                          <w:p w:rsidR="00CA48F9" w:rsidRPr="00CA48F9" w:rsidRDefault="00CA48F9" w:rsidP="00CA48F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sz w:val="16"/>
                              </w:rPr>
                            </w:pPr>
                            <w:r w:rsidRPr="00CA48F9">
                              <w:rPr>
                                <w:sz w:val="16"/>
                              </w:rPr>
                              <w:t xml:space="preserve">Mostrar zona </w:t>
                            </w:r>
                            <w:proofErr w:type="spellStart"/>
                            <w:r w:rsidRPr="00CA48F9">
                              <w:rPr>
                                <w:sz w:val="16"/>
                              </w:rPr>
                              <w:t>resultats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Proceso" o:spid="_x0000_s1032" type="#_x0000_t109" style="position:absolute;margin-left:249.1pt;margin-top:259.4pt;width:183.05pt;height:6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" fillcolor="white [3201]" strokecolor="#f79646 [3209]" strokeweight="2pt">
                <v:textbox>
                  <w:txbxContent>
                    <w:p w:rsidR="00CA48F9" w:rsidRPr="00CA48F9" w:rsidRDefault="00CA48F9" w:rsidP="00CA48F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426"/>
                        <w:rPr>
                          <w:sz w:val="16"/>
                        </w:rPr>
                      </w:pPr>
                      <w:r w:rsidRPr="00CA48F9">
                        <w:rPr>
                          <w:sz w:val="16"/>
                        </w:rPr>
                        <w:t>Insertar registre a taula “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serveis</w:t>
                      </w:r>
                      <w:proofErr w:type="spellEnd"/>
                      <w:r w:rsidRPr="00CA48F9">
                        <w:rPr>
                          <w:sz w:val="16"/>
                        </w:rPr>
                        <w:t>”</w:t>
                      </w:r>
                    </w:p>
                    <w:p w:rsidR="00CA48F9" w:rsidRPr="00CA48F9" w:rsidRDefault="00CA48F9" w:rsidP="00CA48F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proofErr w:type="spellStart"/>
                      <w:r w:rsidRPr="00CA48F9">
                        <w:rPr>
                          <w:sz w:val="16"/>
                        </w:rPr>
                        <w:t>Omplir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camps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IinfoData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infoServei</w:t>
                      </w:r>
                      <w:proofErr w:type="spellEnd"/>
                      <w:r w:rsidRPr="00CA48F9">
                        <w:rPr>
                          <w:sz w:val="16"/>
                        </w:rPr>
                        <w:t xml:space="preserve"> i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infoTorn</w:t>
                      </w:r>
                      <w:proofErr w:type="spellEnd"/>
                    </w:p>
                    <w:p w:rsidR="00CA48F9" w:rsidRPr="00CA48F9" w:rsidRDefault="00CA48F9" w:rsidP="00CA48F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r w:rsidRPr="00CA48F9">
                        <w:rPr>
                          <w:sz w:val="16"/>
                        </w:rPr>
                        <w:t>Amagar zona buscar</w:t>
                      </w:r>
                    </w:p>
                    <w:p w:rsidR="00CA48F9" w:rsidRPr="00CA48F9" w:rsidRDefault="00CA48F9" w:rsidP="00CA48F9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426"/>
                        <w:rPr>
                          <w:sz w:val="16"/>
                        </w:rPr>
                      </w:pPr>
                      <w:r w:rsidRPr="00CA48F9">
                        <w:rPr>
                          <w:sz w:val="16"/>
                        </w:rPr>
                        <w:t xml:space="preserve">Mostrar zona </w:t>
                      </w:r>
                      <w:proofErr w:type="spellStart"/>
                      <w:r w:rsidRPr="00CA48F9">
                        <w:rPr>
                          <w:sz w:val="16"/>
                        </w:rPr>
                        <w:t>resultats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F2747" wp14:editId="21C2B9B8">
                <wp:simplePos x="0" y="0"/>
                <wp:positionH relativeFrom="column">
                  <wp:posOffset>3813166</wp:posOffset>
                </wp:positionH>
                <wp:positionV relativeFrom="paragraph">
                  <wp:posOffset>2972435</wp:posOffset>
                </wp:positionV>
                <wp:extent cx="276860" cy="218440"/>
                <wp:effectExtent l="0" t="0" r="27940" b="10160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B319CC" w:rsidRDefault="00CA48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 Cuadro de texto" o:spid="_x0000_s1033" type="#_x0000_t202" style="position:absolute;margin-left:300.25pt;margin-top:234.05pt;width:21.8pt;height:17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" fillcolor="white [3201]" strokeweight=".5pt">
                <v:textbox>
                  <w:txbxContent>
                    <w:p w:rsidR="00CA48F9" w:rsidRPr="00B319CC" w:rsidRDefault="00CA48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DBD9D" wp14:editId="7DB01A5B">
                <wp:simplePos x="0" y="0"/>
                <wp:positionH relativeFrom="column">
                  <wp:posOffset>2942590</wp:posOffset>
                </wp:positionH>
                <wp:positionV relativeFrom="paragraph">
                  <wp:posOffset>628015</wp:posOffset>
                </wp:positionV>
                <wp:extent cx="334645" cy="218440"/>
                <wp:effectExtent l="0" t="0" r="27305" b="1016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9CC" w:rsidRPr="00B319CC" w:rsidRDefault="00B319C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0 Cuadro de texto" o:spid="_x0000_s1034" type="#_x0000_t202" style="position:absolute;margin-left:231.7pt;margin-top:49.45pt;width:26.35pt;height:1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" fillcolor="white [3201]" strokeweight=".5pt">
                <v:textbox>
                  <w:txbxContent>
                    <w:p w:rsidR="00B319CC" w:rsidRPr="00B319CC" w:rsidRDefault="00B319C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1D775" wp14:editId="26336212">
                <wp:simplePos x="0" y="0"/>
                <wp:positionH relativeFrom="column">
                  <wp:posOffset>3373755</wp:posOffset>
                </wp:positionH>
                <wp:positionV relativeFrom="paragraph">
                  <wp:posOffset>575945</wp:posOffset>
                </wp:positionV>
                <wp:extent cx="875665" cy="360045"/>
                <wp:effectExtent l="0" t="0" r="19685" b="20955"/>
                <wp:wrapNone/>
                <wp:docPr id="25" name="25 Panta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3600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D9" w:rsidRPr="00101F97" w:rsidRDefault="00B104D9" w:rsidP="00B104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Mostrar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missatge</w:t>
                            </w:r>
                            <w:proofErr w:type="spellEnd"/>
                          </w:p>
                          <w:p w:rsidR="00B104D9" w:rsidRDefault="00B104D9" w:rsidP="00B104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25 Pantalla" o:spid="_x0000_s1035" type="#_x0000_t134" style="position:absolute;margin-left:265.65pt;margin-top:45.35pt;width:68.9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" fillcolor="white [3201]" strokecolor="#f79646 [3209]" strokeweight="2pt">
                <v:textbox>
                  <w:txbxContent>
                    <w:p w:rsidR="00B104D9" w:rsidRPr="00101F97" w:rsidRDefault="00B104D9" w:rsidP="00B104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Mostrar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missatge</w:t>
                      </w:r>
                      <w:proofErr w:type="spellEnd"/>
                    </w:p>
                    <w:p w:rsidR="00B104D9" w:rsidRDefault="00B104D9" w:rsidP="00B104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619B8" wp14:editId="48555EC4">
                <wp:simplePos x="0" y="0"/>
                <wp:positionH relativeFrom="column">
                  <wp:posOffset>4817110</wp:posOffset>
                </wp:positionH>
                <wp:positionV relativeFrom="paragraph">
                  <wp:posOffset>2481902</wp:posOffset>
                </wp:positionV>
                <wp:extent cx="334645" cy="218440"/>
                <wp:effectExtent l="0" t="0" r="27305" b="10160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B319CC" w:rsidRDefault="00CA48F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Cuadro de texto" o:spid="_x0000_s1036" type="#_x0000_t202" style="position:absolute;margin-left:379.3pt;margin-top:195.45pt;width:26.35pt;height:1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" fillcolor="white [3201]" strokeweight=".5pt">
                <v:textbox>
                  <w:txbxContent>
                    <w:p w:rsidR="00CA48F9" w:rsidRPr="00B319CC" w:rsidRDefault="00CA48F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216484" wp14:editId="3219D13A">
                <wp:simplePos x="0" y="0"/>
                <wp:positionH relativeFrom="column">
                  <wp:posOffset>5217017</wp:posOffset>
                </wp:positionH>
                <wp:positionV relativeFrom="paragraph">
                  <wp:posOffset>2431057</wp:posOffset>
                </wp:positionV>
                <wp:extent cx="509029" cy="270457"/>
                <wp:effectExtent l="0" t="0" r="24765" b="15875"/>
                <wp:wrapNone/>
                <wp:docPr id="29" name="29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29" cy="2704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CA48F9" w:rsidRDefault="00CA48F9" w:rsidP="00CA48F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48F9">
                              <w:rPr>
                                <w:sz w:val="14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Terminador" o:spid="_x0000_s1037" type="#_x0000_t116" style="position:absolute;margin-left:410.8pt;margin-top:191.4pt;width:40.1pt;height:21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" fillcolor="white [3201]" strokecolor="#f79646 [3209]" strokeweight="2pt">
                <v:textbox>
                  <w:txbxContent>
                    <w:p w:rsidR="00CA48F9" w:rsidRPr="00CA48F9" w:rsidRDefault="00CA48F9" w:rsidP="00CA48F9">
                      <w:pPr>
                        <w:jc w:val="center"/>
                        <w:rPr>
                          <w:sz w:val="14"/>
                        </w:rPr>
                      </w:pPr>
                      <w:r w:rsidRPr="00CA48F9">
                        <w:rPr>
                          <w:sz w:val="14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C7D88" wp14:editId="79E88D9D">
                <wp:simplePos x="0" y="0"/>
                <wp:positionH relativeFrom="column">
                  <wp:posOffset>4444428</wp:posOffset>
                </wp:positionH>
                <wp:positionV relativeFrom="paragraph">
                  <wp:posOffset>628015</wp:posOffset>
                </wp:positionV>
                <wp:extent cx="509029" cy="270457"/>
                <wp:effectExtent l="0" t="0" r="24765" b="15875"/>
                <wp:wrapNone/>
                <wp:docPr id="28" name="28 Terminad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029" cy="2704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CA48F9" w:rsidRDefault="00CA48F9" w:rsidP="00CA48F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48F9">
                              <w:rPr>
                                <w:sz w:val="14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Terminador" o:spid="_x0000_s1038" type="#_x0000_t116" style="position:absolute;margin-left:349.95pt;margin-top:49.45pt;width:40.1pt;height:21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" fillcolor="white [3201]" strokecolor="#f79646 [3209]" strokeweight="2pt">
                <v:textbox>
                  <w:txbxContent>
                    <w:p w:rsidR="00CA48F9" w:rsidRPr="00CA48F9" w:rsidRDefault="00CA48F9" w:rsidP="00CA48F9">
                      <w:pPr>
                        <w:jc w:val="center"/>
                        <w:rPr>
                          <w:sz w:val="14"/>
                        </w:rPr>
                      </w:pPr>
                      <w:r w:rsidRPr="00CA48F9">
                        <w:rPr>
                          <w:sz w:val="14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D9726" wp14:editId="6A2C435A">
                <wp:simplePos x="0" y="0"/>
                <wp:positionH relativeFrom="column">
                  <wp:posOffset>3136900</wp:posOffset>
                </wp:positionH>
                <wp:positionV relativeFrom="paragraph">
                  <wp:posOffset>2301240</wp:posOffset>
                </wp:positionV>
                <wp:extent cx="1622425" cy="579120"/>
                <wp:effectExtent l="0" t="0" r="15875" b="11430"/>
                <wp:wrapNone/>
                <wp:docPr id="27" name="2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579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8F9" w:rsidRPr="00B319CC" w:rsidRDefault="00CA48F9" w:rsidP="00B319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registre</w:t>
                            </w:r>
                            <w:r w:rsidRPr="00B319CC">
                              <w:rPr>
                                <w:sz w:val="16"/>
                                <w:szCs w:val="16"/>
                              </w:rP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7 Decisión" o:spid="_x0000_s1039" type="#_x0000_t110" style="position:absolute;margin-left:247pt;margin-top:181.2pt;width:127.75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" fillcolor="white [3201]" strokecolor="#f79646 [3209]" strokeweight="2pt">
                <v:textbox>
                  <w:txbxContent>
                    <w:p w:rsidR="00CA48F9" w:rsidRPr="00B319CC" w:rsidRDefault="00CA48F9" w:rsidP="00B319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Nou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registre</w:t>
                      </w:r>
                      <w:r w:rsidRPr="00B319CC">
                        <w:rPr>
                          <w:sz w:val="16"/>
                          <w:szCs w:val="16"/>
                        </w:rPr>
                        <w:t>”?</w:t>
                      </w: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0B687" wp14:editId="65072E62">
                <wp:simplePos x="0" y="0"/>
                <wp:positionH relativeFrom="column">
                  <wp:posOffset>3098165</wp:posOffset>
                </wp:positionH>
                <wp:positionV relativeFrom="paragraph">
                  <wp:posOffset>1625600</wp:posOffset>
                </wp:positionV>
                <wp:extent cx="1513205" cy="508635"/>
                <wp:effectExtent l="0" t="0" r="10795" b="24765"/>
                <wp:wrapNone/>
                <wp:docPr id="26" name="26 Panta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5086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4D9" w:rsidRPr="00101F97" w:rsidRDefault="00B104D9" w:rsidP="00B104D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Mostrar pregunta “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creacio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registre?”</w:t>
                            </w:r>
                          </w:p>
                          <w:p w:rsidR="00B104D9" w:rsidRDefault="00B104D9" w:rsidP="00B104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Pantalla" o:spid="_x0000_s1040" type="#_x0000_t134" style="position:absolute;margin-left:243.95pt;margin-top:128pt;width:119.15pt;height:40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" fillcolor="white [3201]" strokecolor="#f79646 [3209]" strokeweight="2pt">
                <v:textbox>
                  <w:txbxContent>
                    <w:p w:rsidR="00B104D9" w:rsidRPr="00101F97" w:rsidRDefault="00B104D9" w:rsidP="00B104D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Mostrar </w:t>
                      </w:r>
                      <w:r>
                        <w:rPr>
                          <w:sz w:val="16"/>
                          <w:szCs w:val="16"/>
                        </w:rPr>
                        <w:t>pregunta “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creacio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registre?”</w:t>
                      </w:r>
                    </w:p>
                    <w:p w:rsidR="00B104D9" w:rsidRDefault="00B104D9" w:rsidP="00B104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4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B6188" wp14:editId="012988E2">
                <wp:simplePos x="0" y="0"/>
                <wp:positionH relativeFrom="column">
                  <wp:posOffset>2718435</wp:posOffset>
                </wp:positionH>
                <wp:positionV relativeFrom="paragraph">
                  <wp:posOffset>1767205</wp:posOffset>
                </wp:positionV>
                <wp:extent cx="334645" cy="218440"/>
                <wp:effectExtent l="0" t="0" r="27305" b="1016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F97" w:rsidRPr="00B319CC" w:rsidRDefault="00101F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41" type="#_x0000_t202" style="position:absolute;margin-left:214.05pt;margin-top:139.15pt;width:26.35pt;height:1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" fillcolor="white [3201]" strokeweight=".5pt">
                <v:textbox>
                  <w:txbxContent>
                    <w:p w:rsidR="00101F97" w:rsidRPr="00B319CC" w:rsidRDefault="00101F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01F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C5BC9" wp14:editId="7F69F50C">
                <wp:simplePos x="0" y="0"/>
                <wp:positionH relativeFrom="column">
                  <wp:posOffset>636270</wp:posOffset>
                </wp:positionH>
                <wp:positionV relativeFrom="paragraph">
                  <wp:posOffset>1520190</wp:posOffset>
                </wp:positionV>
                <wp:extent cx="2028190" cy="765810"/>
                <wp:effectExtent l="0" t="0" r="10160" b="15240"/>
                <wp:wrapNone/>
                <wp:docPr id="19" name="1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765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9CC" w:rsidRPr="00B319CC" w:rsidRDefault="00B319CC" w:rsidP="00B319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319CC">
                              <w:rPr>
                                <w:sz w:val="16"/>
                                <w:szCs w:val="16"/>
                              </w:rPr>
                              <w:t>Existeix</w:t>
                            </w:r>
                            <w:proofErr w:type="spellEnd"/>
                            <w:r w:rsidRPr="00B319CC">
                              <w:rPr>
                                <w:sz w:val="16"/>
                                <w:szCs w:val="16"/>
                              </w:rPr>
                              <w:t xml:space="preserve"> registre a la taula “</w:t>
                            </w:r>
                            <w:proofErr w:type="spellStart"/>
                            <w:r w:rsidRPr="00B319CC">
                              <w:rPr>
                                <w:sz w:val="16"/>
                                <w:szCs w:val="16"/>
                              </w:rPr>
                              <w:t>serveis</w:t>
                            </w:r>
                            <w:proofErr w:type="spellEnd"/>
                            <w:r w:rsidRPr="00B319CC">
                              <w:rPr>
                                <w:sz w:val="16"/>
                                <w:szCs w:val="16"/>
                              </w:rPr>
                              <w:t>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Decisión" o:spid="_x0000_s1042" type="#_x0000_t110" style="position:absolute;margin-left:50.1pt;margin-top:119.7pt;width:159.7pt;height: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" fillcolor="white [3201]" strokecolor="#f79646 [3209]" strokeweight="2pt">
                <v:textbox>
                  <w:txbxContent>
                    <w:p w:rsidR="00B319CC" w:rsidRPr="00B319CC" w:rsidRDefault="00B319CC" w:rsidP="00B319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319CC">
                        <w:rPr>
                          <w:sz w:val="16"/>
                          <w:szCs w:val="16"/>
                        </w:rPr>
                        <w:t>Existeix</w:t>
                      </w:r>
                      <w:proofErr w:type="spellEnd"/>
                      <w:r w:rsidRPr="00B319CC">
                        <w:rPr>
                          <w:sz w:val="16"/>
                          <w:szCs w:val="16"/>
                        </w:rPr>
                        <w:t xml:space="preserve"> registre a la taula “</w:t>
                      </w:r>
                      <w:proofErr w:type="spellStart"/>
                      <w:r w:rsidRPr="00B319CC">
                        <w:rPr>
                          <w:sz w:val="16"/>
                          <w:szCs w:val="16"/>
                        </w:rPr>
                        <w:t>serveis</w:t>
                      </w:r>
                      <w:proofErr w:type="spellEnd"/>
                      <w:r w:rsidRPr="00B319CC">
                        <w:rPr>
                          <w:sz w:val="16"/>
                          <w:szCs w:val="16"/>
                        </w:rPr>
                        <w:t>”?</w:t>
                      </w:r>
                    </w:p>
                  </w:txbxContent>
                </v:textbox>
              </v:shape>
            </w:pict>
          </mc:Fallback>
        </mc:AlternateContent>
      </w:r>
      <w:r w:rsidR="00101F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AD50F" wp14:editId="31FC5221">
                <wp:simplePos x="0" y="0"/>
                <wp:positionH relativeFrom="column">
                  <wp:posOffset>1482090</wp:posOffset>
                </wp:positionH>
                <wp:positionV relativeFrom="paragraph">
                  <wp:posOffset>1207770</wp:posOffset>
                </wp:positionV>
                <wp:extent cx="276860" cy="218440"/>
                <wp:effectExtent l="0" t="0" r="27940" b="1016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F97" w:rsidRPr="00B319CC" w:rsidRDefault="00101F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1 Cuadro de texto" o:spid="_x0000_s1043" type="#_x0000_t202" style="position:absolute;margin-left:116.7pt;margin-top:95.1pt;width:21.8pt;height:17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" fillcolor="white [3201]" strokeweight=".5pt">
                <v:textbox>
                  <w:txbxContent>
                    <w:p w:rsidR="00101F97" w:rsidRPr="00B319CC" w:rsidRDefault="00101F9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01F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146F" wp14:editId="27F5B9CC">
                <wp:simplePos x="0" y="0"/>
                <wp:positionH relativeFrom="column">
                  <wp:posOffset>335915</wp:posOffset>
                </wp:positionH>
                <wp:positionV relativeFrom="paragraph">
                  <wp:posOffset>358140</wp:posOffset>
                </wp:positionV>
                <wp:extent cx="2562860" cy="765810"/>
                <wp:effectExtent l="0" t="0" r="27940" b="15240"/>
                <wp:wrapNone/>
                <wp:docPr id="18" name="1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860" cy="765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9CC" w:rsidRPr="00B319CC" w:rsidRDefault="00B319CC" w:rsidP="00B319C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Tots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els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camps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(data /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servei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/</w:t>
                            </w:r>
                            <w:r w:rsidR="00B104D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torn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tenen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valor?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Decisión" o:spid="_x0000_s1044" type="#_x0000_t110" style="position:absolute;margin-left:26.45pt;margin-top:28.2pt;width:201.8pt;height:6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" fillcolor="white [3201]" strokecolor="#f79646 [3209]" strokeweight="2pt">
                <v:textbox>
                  <w:txbxContent>
                    <w:p w:rsidR="00B319CC" w:rsidRPr="00B319CC" w:rsidRDefault="00B319CC" w:rsidP="00B319C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Tots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els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camps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(data /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servei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/</w:t>
                      </w:r>
                      <w:r w:rsidR="00B104D9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torn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tenen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valor?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06718"/>
    <w:multiLevelType w:val="hybridMultilevel"/>
    <w:tmpl w:val="5A06EB04"/>
    <w:lvl w:ilvl="0" w:tplc="F26CCF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29648F3"/>
    <w:multiLevelType w:val="hybridMultilevel"/>
    <w:tmpl w:val="87845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D71AF"/>
    <w:multiLevelType w:val="hybridMultilevel"/>
    <w:tmpl w:val="21203B9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5B"/>
    <w:rsid w:val="00101F97"/>
    <w:rsid w:val="00154931"/>
    <w:rsid w:val="00175D5B"/>
    <w:rsid w:val="00354850"/>
    <w:rsid w:val="00365718"/>
    <w:rsid w:val="008456D4"/>
    <w:rsid w:val="00861D55"/>
    <w:rsid w:val="00A443B8"/>
    <w:rsid w:val="00B104D9"/>
    <w:rsid w:val="00B20D97"/>
    <w:rsid w:val="00B319CC"/>
    <w:rsid w:val="00CA48F9"/>
    <w:rsid w:val="00D15023"/>
    <w:rsid w:val="00D42337"/>
    <w:rsid w:val="00D7627A"/>
    <w:rsid w:val="00E3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75D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5D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19CC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365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65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175D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75D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19CC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365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65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9268E6E0</Template>
  <TotalTime>370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ASEPEYO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JORDI MISERACHS GUIX</dc:creator>
  <cp:lastModifiedBy>JORDI MISERACHS GUIX</cp:lastModifiedBy>
  <cp:revision>5</cp:revision>
  <dcterms:created xsi:type="dcterms:W3CDTF">2017-02-03T08:43:00Z</dcterms:created>
  <dcterms:modified xsi:type="dcterms:W3CDTF">2017-03-09T15:58:00Z</dcterms:modified>
</cp:coreProperties>
</file>